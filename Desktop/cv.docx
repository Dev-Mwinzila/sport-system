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4314F4D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62720C90CDB842F5920BCADFB03901F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FC19945" w14:textId="4FDA088B" w:rsidR="00A704CA" w:rsidRPr="00C92C71" w:rsidRDefault="004F081E" w:rsidP="00A704CA">
                <w:pPr>
                  <w:pStyle w:val="Title"/>
                </w:pPr>
                <w:r>
                  <w:t>LINCOHN MWINZILA KANG’ETHE</w:t>
                </w:r>
              </w:p>
            </w:sdtContent>
          </w:sdt>
          <w:p w14:paraId="6121AE87" w14:textId="2C5D3AD1" w:rsidR="00A704CA" w:rsidRPr="00A704CA" w:rsidRDefault="00831492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5F29141491154BCC823E7ED6C77539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F081E">
                  <w:t>P.O BOX 65-90100 MACHAKOS,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682F64D9E7BF4CA496B61F3E5FBEE1B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F081E">
                  <w:t>0724557529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email:"/>
                <w:tag w:val="Enter email:"/>
                <w:id w:val="-347328397"/>
                <w:placeholder>
                  <w:docPart w:val="AEE427C57B5E4030A758689A48092CA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F081E" w:rsidRPr="004F081E">
                  <w:t>lincohnkang123@gmail.com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2070"/>
        <w:gridCol w:w="6570"/>
      </w:tblGrid>
      <w:tr w:rsidR="00CA44C2" w14:paraId="6080BDFA" w14:textId="77777777" w:rsidTr="005E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Objective:"/>
            <w:tag w:val="Objective:"/>
            <w:id w:val="-1889253789"/>
            <w:placeholder>
              <w:docPart w:val="6D006EAA0A1A4C42B2334792DB12B3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2BC2A24" w14:textId="77777777" w:rsidR="00CA44C2" w:rsidRDefault="00CA44C2" w:rsidP="00840DA9">
                <w:pPr>
                  <w:pStyle w:val="Heading1"/>
                  <w:outlineLvl w:val="0"/>
                </w:pPr>
                <w:r w:rsidRPr="00861892">
                  <w:rPr>
                    <w:rStyle w:val="Heading1Char"/>
                    <w:rFonts w:eastAsiaTheme="minorEastAsia"/>
                    <w:b/>
                    <w:u w:val="single"/>
                  </w:rPr>
                  <w:t>Objective</w:t>
                </w:r>
              </w:p>
            </w:tc>
          </w:sdtContent>
        </w:sdt>
        <w:tc>
          <w:tcPr>
            <w:tcW w:w="6570" w:type="dxa"/>
          </w:tcPr>
          <w:p w14:paraId="17A999DF" w14:textId="312B2606" w:rsidR="00CA44C2" w:rsidRPr="004200A6" w:rsidRDefault="00EC45E8" w:rsidP="00CA44C2">
            <w:pPr>
              <w:rPr>
                <w:rFonts w:asciiTheme="majorHAnsi" w:hAnsiTheme="majorHAnsi" w:cs="Times New Roman"/>
              </w:rPr>
            </w:pPr>
            <w:r w:rsidRPr="004200A6">
              <w:rPr>
                <w:rFonts w:asciiTheme="majorHAnsi" w:hAnsiTheme="majorHAnsi" w:cs="Times New Roman"/>
              </w:rPr>
              <w:t>To secure an industrial attachment opportunity in a dynamic and challenging organization where I can apply and enhance my academic knowledge and practical skills in computer science. I am highly motivated, a quick learner, and eager to contribute to the organization's success while gaining valuable industry experience.</w:t>
            </w:r>
          </w:p>
        </w:tc>
      </w:tr>
      <w:tr w:rsidR="00F8731E" w14:paraId="627111A0" w14:textId="77777777" w:rsidTr="005E155A">
        <w:sdt>
          <w:sdtPr>
            <w:alias w:val="Education:"/>
            <w:tag w:val="Education:"/>
            <w:id w:val="1405184291"/>
            <w:placeholder>
              <w:docPart w:val="58942891051941EEA9E4236BE6171D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844B3E9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Education</w:t>
                </w:r>
              </w:p>
            </w:tc>
          </w:sdtContent>
        </w:sdt>
        <w:tc>
          <w:tcPr>
            <w:tcW w:w="6570" w:type="dxa"/>
          </w:tcPr>
          <w:sdt>
            <w:sdtPr>
              <w:alias w:val="Enter degree:"/>
              <w:tag w:val="Enter degree:"/>
              <w:id w:val="1160130"/>
              <w:placeholder>
                <w:docPart w:val="A2DA6F12779D4CFA9C7787A8B2468D2A"/>
              </w:placeholder>
              <w:temporary/>
              <w:showingPlcHdr/>
              <w15:appearance w15:val="hidden"/>
            </w:sdtPr>
            <w:sdtEndPr/>
            <w:sdtContent>
              <w:p w14:paraId="5EB6C5F0" w14:textId="69236289" w:rsidR="00F8731E" w:rsidRDefault="00F8731E" w:rsidP="00840DA9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Degree obtained</w:t>
                </w:r>
              </w:p>
            </w:sdtContent>
          </w:sdt>
          <w:p w14:paraId="09CF1A27" w14:textId="0A7D43DD" w:rsidR="00C54818" w:rsidRPr="00DC2669" w:rsidRDefault="00C54818" w:rsidP="00840DA9">
            <w:pPr>
              <w:rPr>
                <w:b/>
                <w:bCs/>
              </w:rPr>
            </w:pPr>
            <w:r w:rsidRPr="00DC2669">
              <w:rPr>
                <w:b/>
                <w:bCs/>
              </w:rPr>
              <w:t xml:space="preserve">EGERTON UNVERSITY, </w:t>
            </w:r>
            <w:r w:rsidR="00D21D51" w:rsidRPr="00DC2669">
              <w:rPr>
                <w:b/>
                <w:bCs/>
              </w:rPr>
              <w:t>NJORO</w:t>
            </w:r>
          </w:p>
          <w:p w14:paraId="3D93BB4C" w14:textId="52C779E3" w:rsidR="00C54818" w:rsidRDefault="00C54818" w:rsidP="00840DA9">
            <w:r>
              <w:t>Expected to graduate in December 2023</w:t>
            </w:r>
          </w:p>
          <w:p w14:paraId="24D46F4A" w14:textId="05AD5D71" w:rsidR="00F8731E" w:rsidRPr="00DC2669" w:rsidRDefault="00C54818" w:rsidP="00840DA9">
            <w:pPr>
              <w:rPr>
                <w:b/>
                <w:bCs/>
              </w:rPr>
            </w:pPr>
            <w:r w:rsidRPr="00DC2669">
              <w:rPr>
                <w:b/>
                <w:bCs/>
              </w:rPr>
              <w:t>ALLIANCE HIGH SCHOOL</w:t>
            </w:r>
            <w:r w:rsidR="00F8731E" w:rsidRPr="00DC2669">
              <w:rPr>
                <w:b/>
                <w:bCs/>
              </w:rPr>
              <w:t xml:space="preserve"> </w:t>
            </w:r>
            <w:r w:rsidRPr="00DC2669">
              <w:rPr>
                <w:b/>
                <w:bCs/>
              </w:rPr>
              <w:t xml:space="preserve">, </w:t>
            </w:r>
            <w:r w:rsidR="00D21D51" w:rsidRPr="00DC2669">
              <w:rPr>
                <w:b/>
                <w:bCs/>
              </w:rPr>
              <w:t>KIKUYU</w:t>
            </w:r>
          </w:p>
          <w:p w14:paraId="41B0C58F" w14:textId="77777777" w:rsidR="00F8731E" w:rsidRDefault="00C54818" w:rsidP="00840DA9">
            <w:r>
              <w:t>February 2015-November 2018</w:t>
            </w:r>
          </w:p>
          <w:p w14:paraId="34E6317D" w14:textId="77777777" w:rsidR="00C54818" w:rsidRDefault="00C54818" w:rsidP="00840DA9">
            <w:r>
              <w:t>Grade: A-</w:t>
            </w:r>
          </w:p>
          <w:p w14:paraId="35B2894B" w14:textId="467A74C6" w:rsidR="00C54818" w:rsidRDefault="00C54818" w:rsidP="00C54818">
            <w:pPr>
              <w:pStyle w:val="ListParagraph"/>
              <w:numPr>
                <w:ilvl w:val="0"/>
                <w:numId w:val="12"/>
              </w:numPr>
            </w:pPr>
            <w:r>
              <w:t xml:space="preserve">Was a member of Red cross and Kiswahili </w:t>
            </w:r>
            <w:proofErr w:type="gramStart"/>
            <w:r w:rsidR="00627CFF">
              <w:t>Clubs.</w:t>
            </w:r>
            <w:proofErr w:type="gramEnd"/>
          </w:p>
          <w:p w14:paraId="11DCE605" w14:textId="1BD49B2B" w:rsidR="00DC2669" w:rsidRDefault="00C54818" w:rsidP="00DC2669">
            <w:pPr>
              <w:pStyle w:val="ListParagraph"/>
              <w:numPr>
                <w:ilvl w:val="0"/>
                <w:numId w:val="12"/>
              </w:numPr>
            </w:pPr>
            <w:r>
              <w:t>Served as prefect in the capacity of assistant House captain  as well as in the sponsorship departmen</w:t>
            </w:r>
            <w:r w:rsidR="00DC2669">
              <w:t>t.</w:t>
            </w:r>
          </w:p>
        </w:tc>
      </w:tr>
      <w:tr w:rsidR="00F8731E" w14:paraId="6F322644" w14:textId="77777777" w:rsidTr="005E155A">
        <w:sdt>
          <w:sdtPr>
            <w:alias w:val="Communication:"/>
            <w:tag w:val="Communication:"/>
            <w:id w:val="1069149609"/>
            <w:placeholder>
              <w:docPart w:val="511B04114CB54440B4BF1B67510A04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6BE0FBA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Communication</w:t>
                </w:r>
              </w:p>
            </w:tc>
          </w:sdtContent>
        </w:sdt>
        <w:tc>
          <w:tcPr>
            <w:tcW w:w="6570" w:type="dxa"/>
          </w:tcPr>
          <w:p w14:paraId="44CB9A52" w14:textId="74677D36" w:rsidR="00C54818" w:rsidRPr="00C54818" w:rsidRDefault="005E155A" w:rsidP="00C54818">
            <w:r>
              <w:rPr>
                <w:b/>
                <w:bCs/>
              </w:rPr>
              <w:t xml:space="preserve">  </w:t>
            </w:r>
            <w:r w:rsidR="00C54818" w:rsidRPr="00DC2669">
              <w:rPr>
                <w:b/>
                <w:bCs/>
              </w:rPr>
              <w:t>Master of ceremony</w:t>
            </w:r>
            <w:r w:rsidR="00C54818" w:rsidRPr="00C54818">
              <w:t xml:space="preserve">, Business and Career Mentorship Event, </w:t>
            </w:r>
            <w:r w:rsidR="00C54818">
              <w:t>Egerton University</w:t>
            </w:r>
            <w:r w:rsidR="00C54818" w:rsidRPr="00C54818">
              <w:t xml:space="preserve">, </w:t>
            </w:r>
            <w:r w:rsidR="00D21D51">
              <w:t>21</w:t>
            </w:r>
            <w:r w:rsidR="00D21D51" w:rsidRPr="00D21D51">
              <w:rPr>
                <w:vertAlign w:val="superscript"/>
              </w:rPr>
              <w:t>st</w:t>
            </w:r>
            <w:r w:rsidR="00D21D51">
              <w:t xml:space="preserve">  October by Old Mutual</w:t>
            </w:r>
            <w:r w:rsidR="00DC2669">
              <w:t xml:space="preserve"> and </w:t>
            </w:r>
            <w:proofErr w:type="spellStart"/>
            <w:r w:rsidR="00DC2669">
              <w:t>Faulu</w:t>
            </w:r>
            <w:proofErr w:type="spellEnd"/>
            <w:r w:rsidR="00DC2669">
              <w:t xml:space="preserve"> bank</w:t>
            </w:r>
          </w:p>
          <w:p w14:paraId="51EC21C4" w14:textId="1CA103A2" w:rsidR="00C54818" w:rsidRPr="00C54818" w:rsidRDefault="00C54818" w:rsidP="00C54818">
            <w:pPr>
              <w:numPr>
                <w:ilvl w:val="0"/>
                <w:numId w:val="13"/>
              </w:numPr>
            </w:pPr>
            <w:r w:rsidRPr="00C54818">
              <w:t xml:space="preserve">Hosted a successful event on business and career mentorship for </w:t>
            </w:r>
            <w:r w:rsidR="00861892">
              <w:t>500</w:t>
            </w:r>
            <w:r w:rsidRPr="00C54818">
              <w:t xml:space="preserve"> of attendees</w:t>
            </w:r>
          </w:p>
          <w:p w14:paraId="6AD83E35" w14:textId="77777777" w:rsidR="00C54818" w:rsidRPr="00C54818" w:rsidRDefault="00C54818" w:rsidP="00C54818">
            <w:pPr>
              <w:numPr>
                <w:ilvl w:val="0"/>
                <w:numId w:val="13"/>
              </w:numPr>
            </w:pPr>
            <w:r w:rsidRPr="00C54818">
              <w:t>Introduced keynote speakers and panelists, and moderated Q&amp;A sessions</w:t>
            </w:r>
          </w:p>
          <w:p w14:paraId="646E1BEC" w14:textId="58D956A9" w:rsidR="00F8731E" w:rsidRPr="006461D1" w:rsidRDefault="00C54818" w:rsidP="006461D1">
            <w:pPr>
              <w:numPr>
                <w:ilvl w:val="0"/>
                <w:numId w:val="13"/>
              </w:numPr>
            </w:pPr>
            <w:r w:rsidRPr="00C54818">
              <w:t>Ensured smooth flow of the event and kept the audience engaged throughout the event</w:t>
            </w:r>
          </w:p>
        </w:tc>
      </w:tr>
      <w:tr w:rsidR="00F8731E" w14:paraId="598E9A30" w14:textId="77777777" w:rsidTr="005E155A">
        <w:sdt>
          <w:sdtPr>
            <w:alias w:val="Leadership:"/>
            <w:tag w:val="Leadership:"/>
            <w:id w:val="1893844169"/>
            <w:placeholder>
              <w:docPart w:val="8EB870A38D6045128E4CA1C4542AEC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1F2F05E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Leadership</w:t>
                </w:r>
              </w:p>
            </w:tc>
          </w:sdtContent>
        </w:sdt>
        <w:tc>
          <w:tcPr>
            <w:tcW w:w="6570" w:type="dxa"/>
          </w:tcPr>
          <w:p w14:paraId="1D0E0F3E" w14:textId="0BED584A" w:rsidR="00861892" w:rsidRPr="00861892" w:rsidRDefault="00861892" w:rsidP="00861892">
            <w:pPr>
              <w:pStyle w:val="Heading1"/>
              <w:outlineLvl w:val="0"/>
              <w:rPr>
                <w:rFonts w:asciiTheme="minorHAnsi" w:hAnsiTheme="minorHAnsi" w:cstheme="minorBidi"/>
                <w:b w:val="0"/>
                <w:bCs/>
              </w:rPr>
            </w:pPr>
            <w:r w:rsidRPr="006461D1">
              <w:rPr>
                <w:rFonts w:asciiTheme="minorHAnsi" w:hAnsiTheme="minorHAnsi" w:cstheme="minorBidi"/>
              </w:rPr>
              <w:t>Chairperson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 xml:space="preserve">, [Egerton university </w:t>
            </w:r>
            <w:proofErr w:type="spellStart"/>
            <w:r w:rsidRPr="00861892">
              <w:rPr>
                <w:rFonts w:asciiTheme="minorHAnsi" w:hAnsiTheme="minorHAnsi" w:cstheme="minorBidi"/>
                <w:b w:val="0"/>
                <w:bCs/>
              </w:rPr>
              <w:t>Njoro</w:t>
            </w:r>
            <w:proofErr w:type="spellEnd"/>
            <w:r w:rsidRPr="00861892">
              <w:rPr>
                <w:rFonts w:asciiTheme="minorHAnsi" w:hAnsiTheme="minorHAnsi" w:cstheme="minorBidi"/>
                <w:b w:val="0"/>
                <w:bCs/>
              </w:rPr>
              <w:t xml:space="preserve"> campus Christian </w:t>
            </w:r>
            <w:proofErr w:type="gramStart"/>
            <w:r w:rsidRPr="00861892">
              <w:rPr>
                <w:rFonts w:asciiTheme="minorHAnsi" w:hAnsiTheme="minorHAnsi" w:cstheme="minorBidi"/>
                <w:b w:val="0"/>
                <w:bCs/>
              </w:rPr>
              <w:t>union</w:t>
            </w:r>
            <w:proofErr w:type="gramEnd"/>
            <w:r w:rsidRPr="00861892">
              <w:rPr>
                <w:rFonts w:asciiTheme="minorHAnsi" w:hAnsiTheme="minorHAnsi" w:cstheme="minorBidi"/>
                <w:b w:val="0"/>
                <w:bCs/>
              </w:rPr>
              <w:t>-Information Technology Ministry],June  2022- March 2023</w:t>
            </w:r>
          </w:p>
          <w:p w14:paraId="3F6B7A97" w14:textId="77777777" w:rsidR="00861892" w:rsidRPr="00861892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Led the organization in achieving its goals and objectives</w:t>
            </w:r>
          </w:p>
          <w:p w14:paraId="65D237E0" w14:textId="77777777" w:rsidR="00861892" w:rsidRPr="00861892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lastRenderedPageBreak/>
              <w:t>Oversaw the planning and execution of successful events and initiatives</w:t>
            </w:r>
          </w:p>
          <w:p w14:paraId="638E01D0" w14:textId="7FDCC03A" w:rsidR="00861892" w:rsidRPr="00DC2669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Facilitated meetings, ensured effective communication, and managed conflicts</w:t>
            </w:r>
          </w:p>
          <w:p w14:paraId="4FBB2209" w14:textId="1F886DD4" w:rsidR="00861892" w:rsidRPr="00861892" w:rsidRDefault="00861892" w:rsidP="00861892">
            <w:pPr>
              <w:pStyle w:val="Heading1"/>
              <w:ind w:left="720"/>
              <w:outlineLvl w:val="0"/>
              <w:rPr>
                <w:rFonts w:asciiTheme="minorHAnsi" w:hAnsiTheme="minorHAnsi" w:cstheme="minorBidi"/>
                <w:b w:val="0"/>
                <w:bCs/>
              </w:rPr>
            </w:pPr>
            <w:r w:rsidRPr="006461D1">
              <w:rPr>
                <w:rFonts w:asciiTheme="minorHAnsi" w:hAnsiTheme="minorHAnsi" w:cstheme="minorBidi"/>
              </w:rPr>
              <w:t>Treasurer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 xml:space="preserve">, </w:t>
            </w:r>
            <w:r w:rsidR="00D21D51" w:rsidRPr="00861892">
              <w:rPr>
                <w:rFonts w:asciiTheme="minorHAnsi" w:hAnsiTheme="minorHAnsi" w:cstheme="minorBidi"/>
                <w:b w:val="0"/>
                <w:bCs/>
              </w:rPr>
              <w:t xml:space="preserve">[Egerton University </w:t>
            </w:r>
            <w:proofErr w:type="spellStart"/>
            <w:r w:rsidR="00D21D51" w:rsidRPr="00861892">
              <w:rPr>
                <w:rFonts w:asciiTheme="minorHAnsi" w:hAnsiTheme="minorHAnsi" w:cstheme="minorBidi"/>
                <w:b w:val="0"/>
                <w:bCs/>
              </w:rPr>
              <w:t>Njoro</w:t>
            </w:r>
            <w:proofErr w:type="spellEnd"/>
            <w:r w:rsidR="00D21D51" w:rsidRPr="00861892">
              <w:rPr>
                <w:rFonts w:asciiTheme="minorHAnsi" w:hAnsiTheme="minorHAnsi" w:cstheme="minorBidi"/>
                <w:b w:val="0"/>
                <w:bCs/>
              </w:rPr>
              <w:t xml:space="preserve"> Campus Christian Union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>-Information Technology Ministry],August  2021- June 2022</w:t>
            </w:r>
          </w:p>
          <w:p w14:paraId="7DC65359" w14:textId="77777777" w:rsidR="00861892" w:rsidRPr="00861892" w:rsidRDefault="00861892" w:rsidP="00861892">
            <w:pPr>
              <w:pStyle w:val="Heading1"/>
              <w:numPr>
                <w:ilvl w:val="0"/>
                <w:numId w:val="15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Managed the organization's finances, including budgeting, record-keeping, and financial reporting</w:t>
            </w:r>
          </w:p>
          <w:p w14:paraId="0FFC351F" w14:textId="03F9E072" w:rsidR="00F8731E" w:rsidRPr="00627CFF" w:rsidRDefault="00861892" w:rsidP="00627CFF">
            <w:pPr>
              <w:pStyle w:val="Heading1"/>
              <w:numPr>
                <w:ilvl w:val="0"/>
                <w:numId w:val="15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Worked with the executive team to allocate funds for various initiatives and events</w:t>
            </w:r>
          </w:p>
        </w:tc>
      </w:tr>
      <w:tr w:rsidR="00D21D51" w14:paraId="137FE937" w14:textId="77777777" w:rsidTr="005E155A">
        <w:tc>
          <w:tcPr>
            <w:tcW w:w="2070" w:type="dxa"/>
          </w:tcPr>
          <w:p w14:paraId="4EBDF88E" w14:textId="58F18AEA" w:rsidR="00D21D51" w:rsidRPr="00D21D51" w:rsidRDefault="00D21D51" w:rsidP="00D21D51">
            <w:pPr>
              <w:pStyle w:val="Heading1"/>
              <w:jc w:val="both"/>
              <w:outlineLvl w:val="0"/>
              <w:rPr>
                <w:u w:val="single"/>
              </w:rPr>
            </w:pPr>
            <w:r w:rsidRPr="00D21D51">
              <w:rPr>
                <w:u w:val="single"/>
              </w:rPr>
              <w:lastRenderedPageBreak/>
              <w:t>Skills</w:t>
            </w:r>
          </w:p>
        </w:tc>
        <w:tc>
          <w:tcPr>
            <w:tcW w:w="6570" w:type="dxa"/>
          </w:tcPr>
          <w:p w14:paraId="50144337" w14:textId="4CB7FCFF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>Java programming: Proficient in object-oriented programming concepts, with experience in developing web applications using. Comfortable with version control using Git and experienced with using Agile methodologies for software development.</w:t>
            </w:r>
          </w:p>
          <w:p w14:paraId="346382FA" w14:textId="3318E819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 xml:space="preserve">Database design: Experienced in designing, implementing and maintaining databases using SQL, with proficiency in MySQL and </w:t>
            </w:r>
            <w:r w:rsidR="00627CFF">
              <w:rPr>
                <w:b w:val="0"/>
                <w:bCs/>
              </w:rPr>
              <w:t>MariaDB</w:t>
            </w:r>
            <w:r w:rsidRPr="00D21D51">
              <w:rPr>
                <w:b w:val="0"/>
                <w:bCs/>
              </w:rPr>
              <w:t xml:space="preserve">. </w:t>
            </w:r>
          </w:p>
          <w:p w14:paraId="68A47D2C" w14:textId="31A11732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>Social media management: Proficient in creating, curating and scheduling content for social media platforms. Experience in creating and executing</w:t>
            </w:r>
            <w:r w:rsidR="004200A6">
              <w:rPr>
                <w:b w:val="0"/>
                <w:bCs/>
              </w:rPr>
              <w:t xml:space="preserve"> </w:t>
            </w:r>
            <w:r w:rsidRPr="00D21D51">
              <w:rPr>
                <w:b w:val="0"/>
                <w:bCs/>
              </w:rPr>
              <w:t>social media campaigns to increase engagement and drive conversions.</w:t>
            </w:r>
          </w:p>
          <w:p w14:paraId="24A2C583" w14:textId="0B8B8A1A" w:rsidR="00D21D51" w:rsidRDefault="00D21D51" w:rsidP="00D21D51"/>
        </w:tc>
      </w:tr>
    </w:tbl>
    <w:p w14:paraId="2D22A66B" w14:textId="77777777"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0DEC" w14:textId="77777777" w:rsidR="00831492" w:rsidRDefault="00831492">
      <w:pPr>
        <w:spacing w:after="0" w:line="240" w:lineRule="auto"/>
      </w:pPr>
      <w:r>
        <w:separator/>
      </w:r>
    </w:p>
  </w:endnote>
  <w:endnote w:type="continuationSeparator" w:id="0">
    <w:p w14:paraId="6A91FDBF" w14:textId="77777777" w:rsidR="00831492" w:rsidRDefault="0083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5E9C3EE3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91B8806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343B357753324161878586D106DAA0C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703E2A1D" w14:textId="18F74AC5" w:rsidR="00C92C71" w:rsidRPr="00C92C71" w:rsidRDefault="004F081E" w:rsidP="00C92C71">
              <w:pPr>
                <w:pStyle w:val="Footer"/>
              </w:pPr>
              <w:r>
                <w:t>LINCOHN MWINZILA KANG’ETHE</w:t>
              </w:r>
            </w:p>
          </w:sdtContent>
        </w:sdt>
        <w:p w14:paraId="1BE295DF" w14:textId="06492228" w:rsidR="00A86F61" w:rsidRDefault="00831492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62720C90CDB842F5920BCADFB03901F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P.O BOX 65-90100 MACHAKOS,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5F29141491154BCC823E7ED6C77539A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0724557529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682F64D9E7BF4CA496B61F3E5FBEE1B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lincohnkang123@gmail.com</w:t>
              </w:r>
            </w:sdtContent>
          </w:sdt>
        </w:p>
      </w:tc>
    </w:tr>
  </w:tbl>
  <w:p w14:paraId="2B25711E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015E" w14:textId="77777777" w:rsidR="00831492" w:rsidRDefault="00831492">
      <w:pPr>
        <w:spacing w:after="0" w:line="240" w:lineRule="auto"/>
      </w:pPr>
      <w:r>
        <w:separator/>
      </w:r>
    </w:p>
  </w:footnote>
  <w:footnote w:type="continuationSeparator" w:id="0">
    <w:p w14:paraId="29B6D2FC" w14:textId="77777777" w:rsidR="00831492" w:rsidRDefault="00831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A50F31"/>
    <w:multiLevelType w:val="multilevel"/>
    <w:tmpl w:val="18D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027EB5"/>
    <w:multiLevelType w:val="multilevel"/>
    <w:tmpl w:val="949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F3787"/>
    <w:multiLevelType w:val="multilevel"/>
    <w:tmpl w:val="D09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700239AC"/>
    <w:multiLevelType w:val="multilevel"/>
    <w:tmpl w:val="918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2C5FE3"/>
    <w:multiLevelType w:val="hybridMultilevel"/>
    <w:tmpl w:val="C8C2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1E"/>
    <w:rsid w:val="00014CE3"/>
    <w:rsid w:val="000B32EC"/>
    <w:rsid w:val="000E000D"/>
    <w:rsid w:val="001905AF"/>
    <w:rsid w:val="001B7B0E"/>
    <w:rsid w:val="001C5D03"/>
    <w:rsid w:val="00224116"/>
    <w:rsid w:val="002D4F34"/>
    <w:rsid w:val="002F798F"/>
    <w:rsid w:val="00326DAE"/>
    <w:rsid w:val="00331C78"/>
    <w:rsid w:val="003D37C1"/>
    <w:rsid w:val="003E7870"/>
    <w:rsid w:val="004200A6"/>
    <w:rsid w:val="004B37C5"/>
    <w:rsid w:val="004F081E"/>
    <w:rsid w:val="005203B5"/>
    <w:rsid w:val="005A6A02"/>
    <w:rsid w:val="005D21FB"/>
    <w:rsid w:val="005E155A"/>
    <w:rsid w:val="005F7B40"/>
    <w:rsid w:val="00627CFF"/>
    <w:rsid w:val="006461D1"/>
    <w:rsid w:val="006724A7"/>
    <w:rsid w:val="00675AA5"/>
    <w:rsid w:val="006B2AB4"/>
    <w:rsid w:val="006D2C89"/>
    <w:rsid w:val="00784B25"/>
    <w:rsid w:val="00831492"/>
    <w:rsid w:val="008333FC"/>
    <w:rsid w:val="00841341"/>
    <w:rsid w:val="008466F0"/>
    <w:rsid w:val="008569E5"/>
    <w:rsid w:val="00861892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AD3C9A"/>
    <w:rsid w:val="00B67BCB"/>
    <w:rsid w:val="00BB1ED9"/>
    <w:rsid w:val="00C54818"/>
    <w:rsid w:val="00C92C71"/>
    <w:rsid w:val="00CA44C2"/>
    <w:rsid w:val="00D140F4"/>
    <w:rsid w:val="00D21D51"/>
    <w:rsid w:val="00DC00B3"/>
    <w:rsid w:val="00DC2669"/>
    <w:rsid w:val="00E21D64"/>
    <w:rsid w:val="00E33851"/>
    <w:rsid w:val="00EB0A7E"/>
    <w:rsid w:val="00EC45E8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6707A"/>
  <w15:chartTrackingRefBased/>
  <w15:docId w15:val="{6B6E4942-FCC1-41DC-8307-52FCA445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720C90CDB842F5920BCADFB039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EEDA-57E5-468E-AA2B-EB5854CD2DC8}"/>
      </w:docPartPr>
      <w:docPartBody>
        <w:p w:rsidR="00224575" w:rsidRDefault="00506BD7">
          <w:pPr>
            <w:pStyle w:val="62720C90CDB842F5920BCADFB03901FA"/>
          </w:pPr>
          <w:r>
            <w:t>Your Name</w:t>
          </w:r>
        </w:p>
      </w:docPartBody>
    </w:docPart>
    <w:docPart>
      <w:docPartPr>
        <w:name w:val="5F29141491154BCC823E7ED6C775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B069-BF8A-4D88-B306-5CC0CA913617}"/>
      </w:docPartPr>
      <w:docPartBody>
        <w:p w:rsidR="00224575" w:rsidRDefault="00506BD7">
          <w:pPr>
            <w:pStyle w:val="5F29141491154BCC823E7ED6C77539A0"/>
          </w:pPr>
          <w:r w:rsidRPr="00A704CA">
            <w:t>Street Address, City, ST ZIP Code</w:t>
          </w:r>
        </w:p>
      </w:docPartBody>
    </w:docPart>
    <w:docPart>
      <w:docPartPr>
        <w:name w:val="682F64D9E7BF4CA496B61F3E5FBEE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4A0A1-85F7-4D35-A59A-E5E3BAED300A}"/>
      </w:docPartPr>
      <w:docPartBody>
        <w:p w:rsidR="00224575" w:rsidRDefault="00506BD7">
          <w:pPr>
            <w:pStyle w:val="682F64D9E7BF4CA496B61F3E5FBEE1B7"/>
          </w:pPr>
          <w:r>
            <w:t>Phone</w:t>
          </w:r>
        </w:p>
      </w:docPartBody>
    </w:docPart>
    <w:docPart>
      <w:docPartPr>
        <w:name w:val="AEE427C57B5E4030A758689A48092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1544-DAD1-4904-913C-AF807172CC72}"/>
      </w:docPartPr>
      <w:docPartBody>
        <w:p w:rsidR="00224575" w:rsidRDefault="00506BD7">
          <w:pPr>
            <w:pStyle w:val="AEE427C57B5E4030A758689A48092CA2"/>
          </w:pPr>
          <w:r w:rsidRPr="00A704CA">
            <w:t>Email</w:t>
          </w:r>
        </w:p>
      </w:docPartBody>
    </w:docPart>
    <w:docPart>
      <w:docPartPr>
        <w:name w:val="6D006EAA0A1A4C42B2334792DB12B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85EC-3440-4717-9DEC-16EEE353D5AA}"/>
      </w:docPartPr>
      <w:docPartBody>
        <w:p w:rsidR="00224575" w:rsidRDefault="00506BD7">
          <w:pPr>
            <w:pStyle w:val="6D006EAA0A1A4C42B2334792DB12B377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343B357753324161878586D106DAA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B9B7-8F46-4194-BD4C-7755AC9DBE85}"/>
      </w:docPartPr>
      <w:docPartBody>
        <w:p w:rsidR="00224575" w:rsidRDefault="00506BD7">
          <w:pPr>
            <w:pStyle w:val="343B357753324161878586D106DAA0CF"/>
          </w:pPr>
          <w:r>
            <w:t>Job Title 1</w:t>
          </w:r>
        </w:p>
      </w:docPartBody>
    </w:docPart>
    <w:docPart>
      <w:docPartPr>
        <w:name w:val="58942891051941EEA9E4236BE6171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C70D-70FD-4E7D-B20A-66ADF3B3226C}"/>
      </w:docPartPr>
      <w:docPartBody>
        <w:p w:rsidR="00224575" w:rsidRDefault="00506BD7">
          <w:pPr>
            <w:pStyle w:val="58942891051941EEA9E4236BE6171D24"/>
          </w:pPr>
          <w:r>
            <w:t>Education</w:t>
          </w:r>
        </w:p>
      </w:docPartBody>
    </w:docPart>
    <w:docPart>
      <w:docPartPr>
        <w:name w:val="A2DA6F12779D4CFA9C7787A8B2468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B79F-5196-4A2C-B134-D8B89C47279E}"/>
      </w:docPartPr>
      <w:docPartBody>
        <w:p w:rsidR="00224575" w:rsidRDefault="00506BD7">
          <w:pPr>
            <w:pStyle w:val="A2DA6F12779D4CFA9C7787A8B2468D2A"/>
          </w:pPr>
          <w:r>
            <w:t>Degree obtained</w:t>
          </w:r>
        </w:p>
      </w:docPartBody>
    </w:docPart>
    <w:docPart>
      <w:docPartPr>
        <w:name w:val="511B04114CB54440B4BF1B67510A0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1613-C070-4014-B8C7-2BECE0D3C762}"/>
      </w:docPartPr>
      <w:docPartBody>
        <w:p w:rsidR="00224575" w:rsidRDefault="00506BD7">
          <w:pPr>
            <w:pStyle w:val="511B04114CB54440B4BF1B67510A0417"/>
          </w:pPr>
          <w:r>
            <w:t>Communication</w:t>
          </w:r>
        </w:p>
      </w:docPartBody>
    </w:docPart>
    <w:docPart>
      <w:docPartPr>
        <w:name w:val="8EB870A38D6045128E4CA1C4542A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7818-30A6-4816-8CEC-A441BC9D7299}"/>
      </w:docPartPr>
      <w:docPartBody>
        <w:p w:rsidR="00224575" w:rsidRDefault="00506BD7">
          <w:pPr>
            <w:pStyle w:val="8EB870A38D6045128E4CA1C4542AEC5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B9"/>
    <w:rsid w:val="00224575"/>
    <w:rsid w:val="003D5930"/>
    <w:rsid w:val="00506BD7"/>
    <w:rsid w:val="008566B9"/>
    <w:rsid w:val="00B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6B9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20C90CDB842F5920BCADFB03901FA">
    <w:name w:val="62720C90CDB842F5920BCADFB03901FA"/>
  </w:style>
  <w:style w:type="paragraph" w:customStyle="1" w:styleId="5F29141491154BCC823E7ED6C77539A0">
    <w:name w:val="5F29141491154BCC823E7ED6C77539A0"/>
  </w:style>
  <w:style w:type="paragraph" w:customStyle="1" w:styleId="682F64D9E7BF4CA496B61F3E5FBEE1B7">
    <w:name w:val="682F64D9E7BF4CA496B61F3E5FBEE1B7"/>
  </w:style>
  <w:style w:type="paragraph" w:customStyle="1" w:styleId="AEE427C57B5E4030A758689A48092CA2">
    <w:name w:val="AEE427C57B5E4030A758689A48092CA2"/>
  </w:style>
  <w:style w:type="character" w:customStyle="1" w:styleId="Heading1Char">
    <w:name w:val="Heading 1 Char"/>
    <w:basedOn w:val="DefaultParagraphFont"/>
    <w:link w:val="Heading1"/>
    <w:uiPriority w:val="9"/>
    <w:rsid w:val="008566B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6D006EAA0A1A4C42B2334792DB12B377">
    <w:name w:val="6D006EAA0A1A4C42B2334792DB12B377"/>
  </w:style>
  <w:style w:type="paragraph" w:customStyle="1" w:styleId="57AEC18B15964422864E2704B7F1EB8F">
    <w:name w:val="57AEC18B15964422864E2704B7F1EB8F"/>
  </w:style>
  <w:style w:type="paragraph" w:customStyle="1" w:styleId="343B357753324161878586D106DAA0CF">
    <w:name w:val="343B357753324161878586D106DAA0CF"/>
  </w:style>
  <w:style w:type="paragraph" w:customStyle="1" w:styleId="58942891051941EEA9E4236BE6171D24">
    <w:name w:val="58942891051941EEA9E4236BE6171D24"/>
  </w:style>
  <w:style w:type="paragraph" w:customStyle="1" w:styleId="A2DA6F12779D4CFA9C7787A8B2468D2A">
    <w:name w:val="A2DA6F12779D4CFA9C7787A8B2468D2A"/>
  </w:style>
  <w:style w:type="paragraph" w:customStyle="1" w:styleId="511B04114CB54440B4BF1B67510A0417">
    <w:name w:val="511B04114CB54440B4BF1B67510A0417"/>
  </w:style>
  <w:style w:type="paragraph" w:customStyle="1" w:styleId="8EB870A38D6045128E4CA1C4542AEC56">
    <w:name w:val="8EB870A38D6045128E4CA1C4542AE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P.O BOX 65-90100 MACHAKOS,</CompanyAddress>
  <CompanyPhone>0724557529</CompanyPhone>
  <CompanyFax>lincohnkang123@gmail.com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190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>LINCOHN MWINZILA KANG’ETHE</dc:description>
  <cp:lastModifiedBy>lincohn kangethe</cp:lastModifiedBy>
  <cp:revision>6</cp:revision>
  <cp:lastPrinted>2023-03-25T09:28:00Z</cp:lastPrinted>
  <dcterms:created xsi:type="dcterms:W3CDTF">2023-03-05T19:41:00Z</dcterms:created>
  <dcterms:modified xsi:type="dcterms:W3CDTF">2023-03-25T10:23:00Z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